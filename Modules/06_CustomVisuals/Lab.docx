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DCE9" w14:textId="18AEB178" w:rsidR="001C7B5E" w:rsidRPr="00C47A6B" w:rsidRDefault="00A70556" w:rsidP="008649F4">
      <w:pPr>
        <w:pStyle w:val="Heading2"/>
        <w:rPr>
          <w:b/>
        </w:rPr>
      </w:pPr>
      <w:bookmarkStart w:id="0" w:name="_GoBack"/>
      <w:bookmarkEnd w:id="0"/>
      <w:r>
        <w:rPr>
          <w:b/>
        </w:rPr>
        <w:t xml:space="preserve">Designing and Implementing </w:t>
      </w:r>
      <w:r w:rsidR="00F47068">
        <w:rPr>
          <w:b/>
        </w:rPr>
        <w:t>Custom Visuals for Power BI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240AC2E4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C:\Student\Modules\</w:t>
      </w:r>
      <w:r>
        <w:rPr>
          <w:sz w:val="20"/>
          <w:szCs w:val="20"/>
        </w:rPr>
        <w:t>0</w:t>
      </w:r>
      <w:r w:rsidR="00A70556">
        <w:rPr>
          <w:sz w:val="20"/>
          <w:szCs w:val="20"/>
        </w:rPr>
        <w:t>6_CustomVisuals</w:t>
      </w:r>
    </w:p>
    <w:p w14:paraId="76303849" w14:textId="5A6CDE7F" w:rsidR="00FA0391" w:rsidRDefault="00E54DB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 xml:space="preserve">: In this lab, you will </w:t>
      </w:r>
      <w:r w:rsidR="00A70556">
        <w:rPr>
          <w:sz w:val="20"/>
          <w:szCs w:val="20"/>
        </w:rPr>
        <w:t xml:space="preserve">continue </w:t>
      </w:r>
      <w:r w:rsidR="00FA0391">
        <w:rPr>
          <w:sz w:val="20"/>
          <w:szCs w:val="20"/>
        </w:rPr>
        <w:t xml:space="preserve">to develop custom visuals </w:t>
      </w:r>
      <w:r w:rsidR="00A70556">
        <w:rPr>
          <w:sz w:val="20"/>
          <w:szCs w:val="20"/>
        </w:rPr>
        <w:t xml:space="preserve">using </w:t>
      </w:r>
      <w:r>
        <w:rPr>
          <w:sz w:val="20"/>
          <w:szCs w:val="20"/>
        </w:rPr>
        <w:t xml:space="preserve">the Power BI Custom Visual </w:t>
      </w:r>
      <w:r w:rsidR="00FA0391">
        <w:rPr>
          <w:sz w:val="20"/>
          <w:szCs w:val="20"/>
        </w:rPr>
        <w:t xml:space="preserve">CLI </w:t>
      </w:r>
      <w:r>
        <w:rPr>
          <w:sz w:val="20"/>
          <w:szCs w:val="20"/>
        </w:rPr>
        <w:t>Tool (PBIVIZ)</w:t>
      </w:r>
      <w:r w:rsidR="00A70556">
        <w:rPr>
          <w:sz w:val="20"/>
          <w:szCs w:val="20"/>
        </w:rPr>
        <w:t xml:space="preserve"> that you began </w:t>
      </w:r>
      <w:r w:rsidR="00FA0391">
        <w:rPr>
          <w:sz w:val="20"/>
          <w:szCs w:val="20"/>
        </w:rPr>
        <w:t xml:space="preserve">to work with in </w:t>
      </w:r>
      <w:r w:rsidR="00A70556">
        <w:rPr>
          <w:sz w:val="20"/>
          <w:szCs w:val="20"/>
        </w:rPr>
        <w:t>the previous lab</w:t>
      </w:r>
      <w:r>
        <w:rPr>
          <w:sz w:val="20"/>
          <w:szCs w:val="20"/>
        </w:rPr>
        <w:t xml:space="preserve">. </w:t>
      </w:r>
      <w:r w:rsidR="00276A1D">
        <w:rPr>
          <w:sz w:val="20"/>
          <w:szCs w:val="20"/>
        </w:rPr>
        <w:t xml:space="preserve">Now that you </w:t>
      </w:r>
      <w:r w:rsidR="00FA0391">
        <w:rPr>
          <w:sz w:val="20"/>
          <w:szCs w:val="20"/>
        </w:rPr>
        <w:t xml:space="preserve">know how to </w:t>
      </w:r>
      <w:r w:rsidR="00276A1D">
        <w:rPr>
          <w:sz w:val="20"/>
          <w:szCs w:val="20"/>
        </w:rPr>
        <w:t xml:space="preserve">create new projects using the PBIVIZ utility and to integrate the D3 library, this lab will focus on </w:t>
      </w:r>
      <w:r w:rsidR="00FA0391">
        <w:rPr>
          <w:sz w:val="20"/>
          <w:szCs w:val="20"/>
        </w:rPr>
        <w:t xml:space="preserve">moving ahead and </w:t>
      </w:r>
      <w:r w:rsidR="00276A1D">
        <w:rPr>
          <w:sz w:val="20"/>
          <w:szCs w:val="20"/>
        </w:rPr>
        <w:t xml:space="preserve">learning the fundamentals of designing and implementing </w:t>
      </w:r>
      <w:r w:rsidR="00FA0391">
        <w:rPr>
          <w:sz w:val="20"/>
          <w:szCs w:val="20"/>
        </w:rPr>
        <w:t>a useful custom visual for Power BI.</w:t>
      </w:r>
    </w:p>
    <w:p w14:paraId="1FF054C5" w14:textId="77777777" w:rsidR="00FA0391" w:rsidRDefault="00276A1D" w:rsidP="003E71C8">
      <w:pPr>
        <w:pStyle w:val="LabExerciseText"/>
        <w:rPr>
          <w:sz w:val="20"/>
          <w:szCs w:val="20"/>
        </w:rPr>
      </w:pPr>
      <w:r>
        <w:rPr>
          <w:sz w:val="20"/>
          <w:szCs w:val="20"/>
        </w:rPr>
        <w:t xml:space="preserve">Unlike the previous lab where you created three different </w:t>
      </w:r>
      <w:r w:rsidR="00FA0391">
        <w:rPr>
          <w:sz w:val="20"/>
          <w:szCs w:val="20"/>
        </w:rPr>
        <w:t xml:space="preserve">custom visual </w:t>
      </w:r>
      <w:r>
        <w:rPr>
          <w:sz w:val="20"/>
          <w:szCs w:val="20"/>
        </w:rPr>
        <w:t xml:space="preserve">projects, </w:t>
      </w:r>
      <w:r w:rsidR="00FA0391">
        <w:rPr>
          <w:sz w:val="20"/>
          <w:szCs w:val="20"/>
        </w:rPr>
        <w:t xml:space="preserve">this lab focuses on </w:t>
      </w:r>
      <w:r w:rsidR="007266F3">
        <w:rPr>
          <w:sz w:val="20"/>
          <w:szCs w:val="20"/>
        </w:rPr>
        <w:t xml:space="preserve">a single custom visual project named </w:t>
      </w:r>
      <w:proofErr w:type="spellStart"/>
      <w:r w:rsidR="007266F3" w:rsidRPr="007266F3">
        <w:rPr>
          <w:b/>
          <w:sz w:val="20"/>
          <w:szCs w:val="20"/>
        </w:rPr>
        <w:t>barchart</w:t>
      </w:r>
      <w:proofErr w:type="spellEnd"/>
      <w:r w:rsidR="007266F3">
        <w:rPr>
          <w:sz w:val="20"/>
          <w:szCs w:val="20"/>
        </w:rPr>
        <w:t xml:space="preserve"> </w:t>
      </w:r>
      <w:r w:rsidR="00FA0391">
        <w:rPr>
          <w:sz w:val="20"/>
          <w:szCs w:val="20"/>
        </w:rPr>
        <w:t xml:space="preserve">that you will </w:t>
      </w:r>
      <w:r w:rsidR="007266F3">
        <w:rPr>
          <w:sz w:val="20"/>
          <w:szCs w:val="20"/>
        </w:rPr>
        <w:t xml:space="preserve">work </w:t>
      </w:r>
      <w:r w:rsidR="00FA0391">
        <w:rPr>
          <w:sz w:val="20"/>
          <w:szCs w:val="20"/>
        </w:rPr>
        <w:t xml:space="preserve">on </w:t>
      </w:r>
      <w:r w:rsidR="007266F3">
        <w:rPr>
          <w:sz w:val="20"/>
          <w:szCs w:val="20"/>
        </w:rPr>
        <w:t>through</w:t>
      </w:r>
      <w:r w:rsidR="00FA0391">
        <w:rPr>
          <w:sz w:val="20"/>
          <w:szCs w:val="20"/>
        </w:rPr>
        <w:t>out</w:t>
      </w:r>
      <w:r w:rsidR="007266F3">
        <w:rPr>
          <w:sz w:val="20"/>
          <w:szCs w:val="20"/>
        </w:rPr>
        <w:t xml:space="preserve"> all the exercise of this lab. </w:t>
      </w:r>
      <w:r w:rsidR="00FA0391">
        <w:rPr>
          <w:sz w:val="20"/>
          <w:szCs w:val="20"/>
        </w:rPr>
        <w:t>Y</w:t>
      </w:r>
      <w:r>
        <w:rPr>
          <w:sz w:val="20"/>
          <w:szCs w:val="20"/>
        </w:rPr>
        <w:t xml:space="preserve">ou will learn how to define visual capabilities </w:t>
      </w:r>
      <w:r w:rsidR="00FA0391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how to consume data from </w:t>
      </w:r>
      <w:r w:rsidR="00FA0391">
        <w:rPr>
          <w:sz w:val="20"/>
          <w:szCs w:val="20"/>
        </w:rPr>
        <w:t xml:space="preserve">inside </w:t>
      </w:r>
      <w:r>
        <w:rPr>
          <w:sz w:val="20"/>
          <w:szCs w:val="20"/>
        </w:rPr>
        <w:t xml:space="preserve">a Power BI dataset. </w:t>
      </w:r>
      <w:r w:rsidR="00FA0391">
        <w:rPr>
          <w:sz w:val="20"/>
          <w:szCs w:val="20"/>
        </w:rPr>
        <w:t xml:space="preserve">You will also learn how to add a custom property </w:t>
      </w:r>
    </w:p>
    <w:p w14:paraId="2ECC4900" w14:textId="5500EF7C" w:rsidR="00276A1D" w:rsidRDefault="007266F3" w:rsidP="003E71C8">
      <w:pPr>
        <w:pStyle w:val="LabExerciseText"/>
        <w:rPr>
          <w:sz w:val="20"/>
          <w:szCs w:val="20"/>
        </w:rPr>
      </w:pPr>
      <w:r>
        <w:rPr>
          <w:sz w:val="20"/>
          <w:szCs w:val="20"/>
        </w:rPr>
        <w:t>In the final exercise</w:t>
      </w:r>
      <w:r w:rsidR="00276A1D">
        <w:rPr>
          <w:sz w:val="20"/>
          <w:szCs w:val="20"/>
        </w:rPr>
        <w:t xml:space="preserve">, you will </w:t>
      </w:r>
      <w:r>
        <w:rPr>
          <w:sz w:val="20"/>
          <w:szCs w:val="20"/>
        </w:rPr>
        <w:t xml:space="preserve">work through the steps </w:t>
      </w:r>
      <w:r w:rsidR="00276A1D">
        <w:rPr>
          <w:sz w:val="20"/>
          <w:szCs w:val="20"/>
        </w:rPr>
        <w:t xml:space="preserve">to package </w:t>
      </w:r>
      <w:r>
        <w:rPr>
          <w:sz w:val="20"/>
          <w:szCs w:val="20"/>
        </w:rPr>
        <w:t xml:space="preserve">the </w:t>
      </w:r>
      <w:proofErr w:type="spellStart"/>
      <w:r w:rsidRPr="007266F3">
        <w:rPr>
          <w:b/>
          <w:sz w:val="20"/>
          <w:szCs w:val="20"/>
        </w:rPr>
        <w:t>barchart</w:t>
      </w:r>
      <w:proofErr w:type="spellEnd"/>
      <w:r>
        <w:rPr>
          <w:sz w:val="20"/>
          <w:szCs w:val="20"/>
        </w:rPr>
        <w:t xml:space="preserve"> </w:t>
      </w:r>
      <w:r w:rsidR="00276A1D">
        <w:rPr>
          <w:sz w:val="20"/>
          <w:szCs w:val="20"/>
        </w:rPr>
        <w:t xml:space="preserve">custom visual as a PBIVIZ package file which can deployed directly into </w:t>
      </w:r>
      <w:r>
        <w:rPr>
          <w:sz w:val="20"/>
          <w:szCs w:val="20"/>
        </w:rPr>
        <w:t xml:space="preserve">the scope of a </w:t>
      </w:r>
      <w:r w:rsidR="00276A1D">
        <w:rPr>
          <w:sz w:val="20"/>
          <w:szCs w:val="20"/>
        </w:rPr>
        <w:t>Power BI workspace or within the scope of a PBIX project file.</w:t>
      </w:r>
    </w:p>
    <w:p w14:paraId="6578A408" w14:textId="27578D24" w:rsidR="00276A1D" w:rsidRPr="003E71C8" w:rsidRDefault="00276A1D" w:rsidP="003E71C8">
      <w:pPr>
        <w:pStyle w:val="LabExerciseText"/>
      </w:pPr>
      <w:r>
        <w:rPr>
          <w:b/>
          <w:sz w:val="20"/>
          <w:szCs w:val="20"/>
        </w:rPr>
        <w:t>Prerequisites</w:t>
      </w:r>
      <w:r>
        <w:rPr>
          <w:sz w:val="20"/>
          <w:szCs w:val="20"/>
        </w:rPr>
        <w:t>: This lab assumes you’ve already installed Node.JS and Visual Studio Code as described in setup.docx.</w:t>
      </w:r>
    </w:p>
    <w:p w14:paraId="144D7E82" w14:textId="35FA142B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E54DB6">
        <w:t xml:space="preserve">Create </w:t>
      </w:r>
      <w:r w:rsidR="00276A1D">
        <w:t xml:space="preserve">a New Project for the </w:t>
      </w:r>
      <w:proofErr w:type="spellStart"/>
      <w:r w:rsidR="00276A1D">
        <w:t>Barchart</w:t>
      </w:r>
      <w:proofErr w:type="spellEnd"/>
      <w:r w:rsidR="00276A1D">
        <w:t xml:space="preserve"> Custom Visual</w:t>
      </w:r>
    </w:p>
    <w:p w14:paraId="7BFAFBBE" w14:textId="3B165843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920DEA">
        <w:t>,</w:t>
      </w:r>
      <w:r w:rsidR="00276A1D">
        <w:t xml:space="preserve"> you will begin the process of developing a new custom visual by creating a new project named </w:t>
      </w:r>
      <w:proofErr w:type="spellStart"/>
      <w:r w:rsidR="00276A1D" w:rsidRPr="00276A1D">
        <w:rPr>
          <w:b/>
        </w:rPr>
        <w:t>barchart</w:t>
      </w:r>
      <w:proofErr w:type="spellEnd"/>
      <w:r w:rsidR="00276A1D">
        <w:t xml:space="preserve"> with the PBIVIZ utility and integrating the D3 library. </w:t>
      </w:r>
    </w:p>
    <w:p w14:paraId="24EBDF85" w14:textId="77777777" w:rsidR="00E54DB6" w:rsidRDefault="00E54DB6" w:rsidP="00E54DB6">
      <w:pPr>
        <w:pStyle w:val="LabExerciseLeadIn"/>
      </w:pPr>
      <w:r>
        <w:t xml:space="preserve">In this exercise, you will create a new visual named </w:t>
      </w:r>
      <w:r>
        <w:rPr>
          <w:b/>
        </w:rPr>
        <w:t>viz03</w:t>
      </w:r>
      <w:r>
        <w:t xml:space="preserve"> which uses D3 to implement a simple Power BI visual.</w:t>
      </w:r>
    </w:p>
    <w:p w14:paraId="07EAC491" w14:textId="047C85B7" w:rsidR="00E54DB6" w:rsidRPr="004D0524" w:rsidRDefault="00E54DB6" w:rsidP="00E54DB6">
      <w:pPr>
        <w:pStyle w:val="LabStepNumbered"/>
        <w:numPr>
          <w:ilvl w:val="0"/>
          <w:numId w:val="7"/>
        </w:numPr>
        <w:rPr>
          <w:sz w:val="20"/>
          <w:szCs w:val="20"/>
        </w:rPr>
      </w:pPr>
      <w:r w:rsidRPr="004D0524">
        <w:rPr>
          <w:sz w:val="20"/>
          <w:szCs w:val="20"/>
        </w:rPr>
        <w:t xml:space="preserve">Create a new visual project named </w:t>
      </w:r>
      <w:proofErr w:type="spellStart"/>
      <w:r>
        <w:rPr>
          <w:b/>
          <w:sz w:val="20"/>
          <w:szCs w:val="20"/>
        </w:rPr>
        <w:t>barchart</w:t>
      </w:r>
      <w:proofErr w:type="spellEnd"/>
      <w:r w:rsidRPr="004D0524">
        <w:rPr>
          <w:sz w:val="20"/>
          <w:szCs w:val="20"/>
        </w:rPr>
        <w:t>.</w:t>
      </w:r>
    </w:p>
    <w:p w14:paraId="4388BCAE" w14:textId="77777777" w:rsidR="00276A1D" w:rsidRPr="00BB20E4" w:rsidRDefault="00276A1D" w:rsidP="00276A1D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6FBB4915" w14:textId="77777777" w:rsidR="00276A1D" w:rsidRDefault="00276A1D" w:rsidP="00276A1D">
      <w:pPr>
        <w:pStyle w:val="LabStepScreenshotLevel2"/>
      </w:pPr>
      <w:r>
        <w:drawing>
          <wp:inline distT="0" distB="0" distL="0" distR="0" wp14:anchorId="2CE98C53" wp14:editId="16B90626">
            <wp:extent cx="1573024" cy="1931551"/>
            <wp:effectExtent l="19050" t="19050" r="273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12" cy="20227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F9DB7" w14:textId="77777777" w:rsidR="00276A1D" w:rsidRPr="00BB20E4" w:rsidRDefault="00276A1D" w:rsidP="00276A1D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should now have an open Node.js command prompt.</w:t>
      </w:r>
    </w:p>
    <w:p w14:paraId="498275AF" w14:textId="77777777" w:rsidR="00276A1D" w:rsidRDefault="00276A1D" w:rsidP="00276A1D">
      <w:pPr>
        <w:pStyle w:val="LabStepScreenshotLevel2"/>
      </w:pPr>
      <w:r>
        <w:drawing>
          <wp:inline distT="0" distB="0" distL="0" distR="0" wp14:anchorId="532DA9E8" wp14:editId="19DC1BC6">
            <wp:extent cx="4306425" cy="6778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01"/>
                    <a:stretch/>
                  </pic:blipFill>
                  <pic:spPr bwMode="auto">
                    <a:xfrm>
                      <a:off x="0" y="0"/>
                      <a:ext cx="4387544" cy="6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E30E7" w14:textId="77777777" w:rsidR="00E54DB6" w:rsidRPr="0057796A" w:rsidRDefault="00E54DB6" w:rsidP="00E54DB6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 w:rsidRPr="0057796A">
        <w:rPr>
          <w:sz w:val="20"/>
          <w:szCs w:val="20"/>
        </w:rPr>
        <w:t xml:space="preserve">Type and execute the following command to make the current directory back to </w:t>
      </w:r>
      <w:r w:rsidRPr="0057796A">
        <w:rPr>
          <w:b/>
          <w:sz w:val="20"/>
          <w:szCs w:val="20"/>
        </w:rPr>
        <w:t>C:\Student\CustomVisuals</w:t>
      </w:r>
    </w:p>
    <w:p w14:paraId="1C36E18A" w14:textId="45A9E42C" w:rsidR="00E54DB6" w:rsidRDefault="00E54DB6" w:rsidP="00E54DB6">
      <w:pPr>
        <w:pStyle w:val="LabStepCodeBlockLevel2"/>
        <w:rPr>
          <w:b w:val="0"/>
          <w:sz w:val="20"/>
          <w:szCs w:val="20"/>
        </w:rPr>
      </w:pPr>
      <w:r>
        <w:t xml:space="preserve">Cd </w:t>
      </w:r>
      <w:r w:rsidRPr="0057796A">
        <w:rPr>
          <w:b w:val="0"/>
          <w:sz w:val="20"/>
          <w:szCs w:val="20"/>
        </w:rPr>
        <w:t>C:\Student\CustomVisuals</w:t>
      </w:r>
    </w:p>
    <w:p w14:paraId="21A3339E" w14:textId="41B0003B" w:rsidR="0081385C" w:rsidRPr="0081385C" w:rsidRDefault="0081385C" w:rsidP="0081385C">
      <w:pPr>
        <w:pStyle w:val="LabExerciseCallout"/>
      </w:pPr>
      <w:r>
        <w:t xml:space="preserve">If a directory with the path of </w:t>
      </w:r>
      <w:r w:rsidRPr="0057796A">
        <w:rPr>
          <w:b/>
          <w:sz w:val="20"/>
          <w:szCs w:val="20"/>
        </w:rPr>
        <w:t>C:\Student\CustomVisuals</w:t>
      </w:r>
      <w:r>
        <w:rPr>
          <w:sz w:val="20"/>
          <w:szCs w:val="20"/>
        </w:rPr>
        <w:t xml:space="preserve"> does not already exist, you should create it.</w:t>
      </w:r>
    </w:p>
    <w:p w14:paraId="007739E3" w14:textId="77777777" w:rsidR="00E54DB6" w:rsidRDefault="00E54DB6" w:rsidP="00E54DB6">
      <w:pPr>
        <w:pStyle w:val="LabStepScreenshotLevel2"/>
      </w:pPr>
      <w:r>
        <w:lastRenderedPageBreak/>
        <w:drawing>
          <wp:inline distT="0" distB="0" distL="0" distR="0" wp14:anchorId="4507E164" wp14:editId="6A32B82B">
            <wp:extent cx="2328334" cy="890959"/>
            <wp:effectExtent l="19050" t="19050" r="1524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47" cy="899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46944" w14:textId="61B40A56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Type and execute the following three commands to create a new project </w:t>
      </w:r>
      <w:r w:rsidR="0081385C">
        <w:t xml:space="preserve">named </w:t>
      </w:r>
      <w:proofErr w:type="spellStart"/>
      <w:r w:rsidR="0081385C" w:rsidRPr="0081385C">
        <w:rPr>
          <w:b/>
        </w:rPr>
        <w:t>barchart</w:t>
      </w:r>
      <w:proofErr w:type="spellEnd"/>
      <w:r w:rsidR="0081385C">
        <w:t xml:space="preserve"> </w:t>
      </w:r>
      <w:r>
        <w:t>and open it in Visual Studio Code.</w:t>
      </w:r>
    </w:p>
    <w:p w14:paraId="5377518F" w14:textId="272A51EE" w:rsidR="00E54DB6" w:rsidRDefault="00E54DB6" w:rsidP="00E54DB6">
      <w:pPr>
        <w:pStyle w:val="LabStepCodeBlockLevel2"/>
      </w:pPr>
      <w:r>
        <w:t>pbiviz new barchart</w:t>
      </w:r>
    </w:p>
    <w:p w14:paraId="2380CA12" w14:textId="77080578" w:rsidR="00E54DB6" w:rsidRDefault="00E54DB6" w:rsidP="00E54DB6">
      <w:pPr>
        <w:pStyle w:val="LabStepCodeBlockLevel2"/>
      </w:pPr>
      <w:r>
        <w:t>cd barchart</w:t>
      </w:r>
    </w:p>
    <w:p w14:paraId="1ED4D654" w14:textId="77777777" w:rsidR="00E54DB6" w:rsidRDefault="00E54DB6" w:rsidP="00E54DB6">
      <w:pPr>
        <w:pStyle w:val="LabStepCodeBlockLevel2"/>
      </w:pPr>
      <w:r>
        <w:t>code .</w:t>
      </w:r>
    </w:p>
    <w:p w14:paraId="662F1A6C" w14:textId="03A8DB45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You should now have a new project named </w:t>
      </w:r>
      <w:proofErr w:type="spellStart"/>
      <w:r>
        <w:rPr>
          <w:b/>
        </w:rPr>
        <w:t>barchart</w:t>
      </w:r>
      <w:proofErr w:type="spellEnd"/>
      <w:r>
        <w:t xml:space="preserve"> that is open in Visual Studio Code.</w:t>
      </w:r>
    </w:p>
    <w:p w14:paraId="38158D22" w14:textId="013ECA23" w:rsidR="00E54DB6" w:rsidRDefault="007D0D76" w:rsidP="00E54DB6">
      <w:pPr>
        <w:pStyle w:val="LabStepScreenshotLevel2"/>
      </w:pPr>
      <w:r>
        <w:drawing>
          <wp:inline distT="0" distB="0" distL="0" distR="0" wp14:anchorId="21C93DF8" wp14:editId="6AB44F18">
            <wp:extent cx="5077821" cy="1820334"/>
            <wp:effectExtent l="19050" t="19050" r="88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95" cy="1839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41A68" w14:textId="654AA81C" w:rsidR="00E54DB6" w:rsidRDefault="00E54DB6" w:rsidP="00E54DB6">
      <w:pPr>
        <w:pStyle w:val="LabStepNumbered"/>
        <w:numPr>
          <w:ilvl w:val="0"/>
          <w:numId w:val="7"/>
        </w:numPr>
      </w:pPr>
      <w:r>
        <w:t>Add the NPM package for the D3 library</w:t>
      </w:r>
      <w:r w:rsidR="007D0D76">
        <w:t xml:space="preserve"> and the D3 typed definition files</w:t>
      </w:r>
      <w:r>
        <w:t>.</w:t>
      </w:r>
    </w:p>
    <w:p w14:paraId="3D05E571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Return to the Node.js command prompt.</w:t>
      </w:r>
    </w:p>
    <w:p w14:paraId="263FFBD7" w14:textId="5A306BE2" w:rsidR="00E54DB6" w:rsidRDefault="00E54DB6" w:rsidP="00E54DB6">
      <w:pPr>
        <w:pStyle w:val="LabStepNumberedLevel2"/>
        <w:numPr>
          <w:ilvl w:val="1"/>
          <w:numId w:val="7"/>
        </w:numPr>
      </w:pPr>
      <w:r>
        <w:t>Type and execute the following command</w:t>
      </w:r>
      <w:r w:rsidR="007D0D76">
        <w:t xml:space="preserve"> to install the D3 JavaScript library</w:t>
      </w:r>
      <w:r>
        <w:t>.</w:t>
      </w:r>
    </w:p>
    <w:p w14:paraId="7FAD2E22" w14:textId="6C7FFDC7" w:rsidR="00E54DB6" w:rsidRDefault="00E54DB6" w:rsidP="00E54DB6">
      <w:pPr>
        <w:pStyle w:val="LabStepCodeBlockLevel2"/>
      </w:pPr>
      <w:r>
        <w:t>npm install d3@3</w:t>
      </w:r>
      <w:r w:rsidRPr="000A2741">
        <w:t xml:space="preserve"> --save</w:t>
      </w:r>
    </w:p>
    <w:p w14:paraId="31CFD60C" w14:textId="3C3E50F0" w:rsidR="00E54DB6" w:rsidRDefault="007D0D76" w:rsidP="00E54DB6">
      <w:pPr>
        <w:pStyle w:val="LabStepNumberedLevel2"/>
        <w:numPr>
          <w:ilvl w:val="1"/>
          <w:numId w:val="7"/>
        </w:numPr>
      </w:pPr>
      <w:r>
        <w:t xml:space="preserve">Wait for the </w:t>
      </w:r>
      <w:proofErr w:type="spellStart"/>
      <w:r w:rsidR="00E54DB6" w:rsidRPr="007D0D76">
        <w:rPr>
          <w:b/>
        </w:rPr>
        <w:t>npm</w:t>
      </w:r>
      <w:proofErr w:type="spellEnd"/>
      <w:r w:rsidR="00E54DB6" w:rsidRPr="007D0D76">
        <w:rPr>
          <w:b/>
        </w:rPr>
        <w:t xml:space="preserve"> install</w:t>
      </w:r>
      <w:r w:rsidR="00E54DB6">
        <w:t xml:space="preserve"> command </w:t>
      </w:r>
      <w:r>
        <w:t>to complete</w:t>
      </w:r>
      <w:r w:rsidR="00E54DB6">
        <w:t>.</w:t>
      </w:r>
    </w:p>
    <w:p w14:paraId="3DB3C933" w14:textId="7ADC74A6" w:rsidR="007D0D76" w:rsidRDefault="007D0D76" w:rsidP="007D0D76">
      <w:pPr>
        <w:pStyle w:val="LabStepScreenshotLevel2"/>
      </w:pPr>
      <w:r>
        <w:drawing>
          <wp:inline distT="0" distB="0" distL="0" distR="0" wp14:anchorId="13098465" wp14:editId="12404FEF">
            <wp:extent cx="3751626" cy="10414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14" cy="10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F7D7" w14:textId="6E373705" w:rsidR="007D0D76" w:rsidRDefault="007D0D76" w:rsidP="007D0D76">
      <w:pPr>
        <w:pStyle w:val="LabStepNumberedLevel2"/>
        <w:numPr>
          <w:ilvl w:val="1"/>
          <w:numId w:val="7"/>
        </w:numPr>
      </w:pPr>
      <w:r>
        <w:t>Type and execute the following command to install the typed definition files for the D3 library.</w:t>
      </w:r>
    </w:p>
    <w:p w14:paraId="1932DC3C" w14:textId="77777777" w:rsidR="007D0D76" w:rsidRDefault="007D0D76" w:rsidP="007D0D76">
      <w:pPr>
        <w:pStyle w:val="LabStepCodeBlockLevel2"/>
      </w:pPr>
      <w:r>
        <w:t>npm install @types/d3@3</w:t>
      </w:r>
      <w:r w:rsidRPr="000A2741">
        <w:t xml:space="preserve"> --save</w:t>
      </w:r>
    </w:p>
    <w:p w14:paraId="3DD5D5D1" w14:textId="082477D4" w:rsidR="007174D4" w:rsidRDefault="007174D4" w:rsidP="007174D4">
      <w:pPr>
        <w:pStyle w:val="LabStepNumberedLevel2"/>
        <w:numPr>
          <w:ilvl w:val="1"/>
          <w:numId w:val="7"/>
        </w:numPr>
      </w:pPr>
      <w:r>
        <w:t xml:space="preserve">Wait for the </w:t>
      </w:r>
      <w:proofErr w:type="spellStart"/>
      <w:r w:rsidRPr="007174D4">
        <w:rPr>
          <w:b/>
        </w:rPr>
        <w:t>npm</w:t>
      </w:r>
      <w:proofErr w:type="spellEnd"/>
      <w:r w:rsidRPr="007174D4">
        <w:rPr>
          <w:b/>
        </w:rPr>
        <w:t xml:space="preserve"> install</w:t>
      </w:r>
      <w:r>
        <w:t xml:space="preserve"> command to complete.</w:t>
      </w:r>
    </w:p>
    <w:p w14:paraId="7A15A45A" w14:textId="293A4117" w:rsidR="007174D4" w:rsidRDefault="007174D4" w:rsidP="007174D4">
      <w:pPr>
        <w:pStyle w:val="LabStepScreenshotLevel2"/>
      </w:pPr>
      <w:r>
        <w:drawing>
          <wp:inline distT="0" distB="0" distL="0" distR="0" wp14:anchorId="1BF18B47" wp14:editId="5D5E3D15">
            <wp:extent cx="3833401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66" cy="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662C" w14:textId="2B5D75A5" w:rsidR="007D0D76" w:rsidRDefault="007174D4" w:rsidP="007D0D76">
      <w:pPr>
        <w:pStyle w:val="LabStepNumbered"/>
        <w:numPr>
          <w:ilvl w:val="0"/>
          <w:numId w:val="7"/>
        </w:numPr>
      </w:pPr>
      <w:r>
        <w:lastRenderedPageBreak/>
        <w:t xml:space="preserve">Modify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 in the project’s </w:t>
      </w:r>
      <w:proofErr w:type="spellStart"/>
      <w:proofErr w:type="gramStart"/>
      <w:r w:rsidRPr="007174D4">
        <w:rPr>
          <w:b/>
        </w:rPr>
        <w:t>pbiviz.json</w:t>
      </w:r>
      <w:proofErr w:type="spellEnd"/>
      <w:proofErr w:type="gramEnd"/>
      <w:r>
        <w:t xml:space="preserve"> file to reference the JavaScript file for </w:t>
      </w:r>
      <w:r w:rsidR="007D0D76">
        <w:t>the D3 library.</w:t>
      </w:r>
    </w:p>
    <w:p w14:paraId="52F2CD4D" w14:textId="462F5A67" w:rsidR="00E54DB6" w:rsidRDefault="007D0D76" w:rsidP="00E54DB6">
      <w:pPr>
        <w:pStyle w:val="LabStepNumberedLevel2"/>
        <w:numPr>
          <w:ilvl w:val="1"/>
          <w:numId w:val="7"/>
        </w:numPr>
      </w:pPr>
      <w:r>
        <w:t xml:space="preserve">Return to </w:t>
      </w:r>
      <w:r w:rsidR="00E54DB6">
        <w:t>Visual Studio Code.</w:t>
      </w:r>
    </w:p>
    <w:p w14:paraId="62EE3D84" w14:textId="28A877DA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Open the </w:t>
      </w:r>
      <w:proofErr w:type="spellStart"/>
      <w:proofErr w:type="gramStart"/>
      <w:r w:rsidRPr="00EA2171">
        <w:rPr>
          <w:b/>
        </w:rPr>
        <w:t>pbiviz.json</w:t>
      </w:r>
      <w:proofErr w:type="spellEnd"/>
      <w:proofErr w:type="gramEnd"/>
      <w:r>
        <w:t xml:space="preserve"> file and locate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setting.</w:t>
      </w:r>
    </w:p>
    <w:p w14:paraId="660D4559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Update the array for the </w:t>
      </w:r>
      <w:proofErr w:type="spellStart"/>
      <w:r w:rsidRPr="00EA2171">
        <w:rPr>
          <w:b/>
        </w:rPr>
        <w:t>externalJS</w:t>
      </w:r>
      <w:proofErr w:type="spellEnd"/>
      <w:r>
        <w:t xml:space="preserve"> setting by adding the path to </w:t>
      </w:r>
      <w:r>
        <w:rPr>
          <w:b/>
        </w:rPr>
        <w:t>d3</w:t>
      </w:r>
      <w:r w:rsidRPr="00EA2171">
        <w:rPr>
          <w:b/>
        </w:rPr>
        <w:t>.js</w:t>
      </w:r>
      <w:r>
        <w:t>.</w:t>
      </w:r>
    </w:p>
    <w:p w14:paraId="262A5E2C" w14:textId="77777777" w:rsidR="00E54DB6" w:rsidRDefault="00E54DB6" w:rsidP="00E54DB6">
      <w:pPr>
        <w:pStyle w:val="LabStepCodeBlockLevel2"/>
      </w:pPr>
      <w:r>
        <w:t>"externalJS": [</w:t>
      </w:r>
    </w:p>
    <w:p w14:paraId="426B749B" w14:textId="77777777" w:rsidR="00E54DB6" w:rsidRDefault="00E54DB6" w:rsidP="00E54DB6">
      <w:pPr>
        <w:pStyle w:val="LabStepCodeBlockLevel2"/>
      </w:pPr>
      <w:r>
        <w:t xml:space="preserve">  </w:t>
      </w:r>
      <w:r w:rsidRPr="002F2046">
        <w:t>"node_modules/d3/d3.js"</w:t>
      </w:r>
    </w:p>
    <w:p w14:paraId="2F65481C" w14:textId="77777777" w:rsidR="00E54DB6" w:rsidRDefault="00E54DB6" w:rsidP="00E54DB6">
      <w:pPr>
        <w:pStyle w:val="LabStepCodeBlockLevel2"/>
      </w:pPr>
      <w:r>
        <w:t>],</w:t>
      </w:r>
    </w:p>
    <w:p w14:paraId="5B8C1FEE" w14:textId="4AAA155A" w:rsidR="00E54DB6" w:rsidRDefault="007174D4" w:rsidP="00E54DB6">
      <w:pPr>
        <w:pStyle w:val="LabStepNumberedLevel2"/>
        <w:numPr>
          <w:ilvl w:val="1"/>
          <w:numId w:val="7"/>
        </w:numPr>
      </w:pPr>
      <w:r>
        <w:t>S</w:t>
      </w:r>
      <w:r w:rsidR="00E54DB6">
        <w:t xml:space="preserve">ave and close </w:t>
      </w:r>
      <w:proofErr w:type="spellStart"/>
      <w:proofErr w:type="gramStart"/>
      <w:r w:rsidR="00E54DB6" w:rsidRPr="00EA2171">
        <w:rPr>
          <w:b/>
        </w:rPr>
        <w:t>pbiviz.json</w:t>
      </w:r>
      <w:proofErr w:type="spellEnd"/>
      <w:proofErr w:type="gramEnd"/>
      <w:r w:rsidR="00E54DB6">
        <w:t>.</w:t>
      </w:r>
    </w:p>
    <w:p w14:paraId="037C3FD6" w14:textId="560DEF85" w:rsidR="00E54DB6" w:rsidRDefault="00E54DB6" w:rsidP="00E54DB6">
      <w:pPr>
        <w:pStyle w:val="LabStepNumbered"/>
        <w:numPr>
          <w:ilvl w:val="0"/>
          <w:numId w:val="7"/>
        </w:numPr>
      </w:pPr>
      <w:r>
        <w:t>Modify the</w:t>
      </w:r>
      <w:r w:rsidR="007174D4">
        <w:t xml:space="preserve"> </w:t>
      </w:r>
      <w:r w:rsidR="007174D4" w:rsidRPr="007174D4">
        <w:rPr>
          <w:b/>
        </w:rPr>
        <w:t>files</w:t>
      </w:r>
      <w:r w:rsidR="007174D4">
        <w:t xml:space="preserve"> setting in the project’s</w:t>
      </w:r>
      <w:r>
        <w:t xml:space="preserve"> </w:t>
      </w:r>
      <w:proofErr w:type="spellStart"/>
      <w:proofErr w:type="gramStart"/>
      <w:r w:rsidRPr="00EA2171">
        <w:rPr>
          <w:b/>
        </w:rPr>
        <w:t>tsonfig.json</w:t>
      </w:r>
      <w:proofErr w:type="spellEnd"/>
      <w:proofErr w:type="gramEnd"/>
      <w:r>
        <w:t xml:space="preserve"> file to include a reference to the </w:t>
      </w:r>
      <w:r w:rsidR="007174D4">
        <w:t xml:space="preserve">D3 typed definition file for </w:t>
      </w:r>
      <w:r>
        <w:t xml:space="preserve">named </w:t>
      </w:r>
      <w:proofErr w:type="spellStart"/>
      <w:r w:rsidRPr="00BB6BA1">
        <w:rPr>
          <w:b/>
        </w:rPr>
        <w:t>index.d.ts</w:t>
      </w:r>
      <w:proofErr w:type="spellEnd"/>
      <w:r>
        <w:t>.</w:t>
      </w:r>
    </w:p>
    <w:p w14:paraId="50A9A0E0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Open the </w:t>
      </w:r>
      <w:proofErr w:type="spellStart"/>
      <w:proofErr w:type="gramStart"/>
      <w:r w:rsidRPr="00EA2171">
        <w:rPr>
          <w:b/>
        </w:rPr>
        <w:t>tsconfig.json</w:t>
      </w:r>
      <w:proofErr w:type="spellEnd"/>
      <w:proofErr w:type="gramEnd"/>
      <w:r>
        <w:t xml:space="preserve"> file.</w:t>
      </w:r>
    </w:p>
    <w:p w14:paraId="168D8AB1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Move to the bottom of </w:t>
      </w:r>
      <w:proofErr w:type="spellStart"/>
      <w:proofErr w:type="gramStart"/>
      <w:r w:rsidRPr="00EA2171">
        <w:rPr>
          <w:b/>
        </w:rPr>
        <w:t>tsconfig.json</w:t>
      </w:r>
      <w:proofErr w:type="spellEnd"/>
      <w:proofErr w:type="gramEnd"/>
      <w:r>
        <w:t xml:space="preserve"> and locate the files property.</w:t>
      </w:r>
    </w:p>
    <w:p w14:paraId="4F0E6F8F" w14:textId="77777777" w:rsidR="00E54DB6" w:rsidRDefault="00E54DB6" w:rsidP="00E54DB6">
      <w:pPr>
        <w:pStyle w:val="LabStepScreenshotLevel2"/>
      </w:pPr>
      <w:r>
        <w:drawing>
          <wp:inline distT="0" distB="0" distL="0" distR="0" wp14:anchorId="7B135613" wp14:editId="2FDA1B60">
            <wp:extent cx="2400300" cy="85958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81" cy="8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90D2" w14:textId="1A377D16" w:rsidR="00E54DB6" w:rsidRDefault="00E54DB6" w:rsidP="00E54DB6">
      <w:pPr>
        <w:pStyle w:val="LabStepNumberedLevel2"/>
        <w:numPr>
          <w:ilvl w:val="1"/>
          <w:numId w:val="7"/>
        </w:numPr>
      </w:pPr>
      <w:r>
        <w:t xml:space="preserve">Add </w:t>
      </w:r>
      <w:r w:rsidR="000A73DC">
        <w:t xml:space="preserve">a new </w:t>
      </w:r>
      <w:r>
        <w:t xml:space="preserve">entry </w:t>
      </w:r>
      <w:r w:rsidR="000A73DC">
        <w:t xml:space="preserve">into the array for the </w:t>
      </w:r>
      <w:r w:rsidR="000A73DC" w:rsidRPr="000A73DC">
        <w:rPr>
          <w:b/>
        </w:rPr>
        <w:t>files</w:t>
      </w:r>
      <w:r w:rsidR="000A73DC">
        <w:t xml:space="preserve"> property using the following project-relative path to </w:t>
      </w:r>
      <w:r w:rsidR="007174D4">
        <w:t xml:space="preserve">the D3 </w:t>
      </w:r>
      <w:r w:rsidR="000A73DC">
        <w:t>typed definition file</w:t>
      </w:r>
      <w:r>
        <w:t>.</w:t>
      </w:r>
    </w:p>
    <w:p w14:paraId="38985FB0" w14:textId="358A05C6" w:rsidR="000A73DC" w:rsidRDefault="000A73DC" w:rsidP="000A73DC">
      <w:pPr>
        <w:pStyle w:val="LabStepCodeBlockLevel2"/>
      </w:pPr>
      <w:r w:rsidRPr="000A73DC">
        <w:t>node_modules/@types/d3/index.d.ts</w:t>
      </w:r>
    </w:p>
    <w:p w14:paraId="776A061C" w14:textId="71AE6CB8" w:rsidR="000A73DC" w:rsidRDefault="000A73DC" w:rsidP="00E54DB6">
      <w:pPr>
        <w:pStyle w:val="LabStepNumberedLevel2"/>
        <w:numPr>
          <w:ilvl w:val="1"/>
          <w:numId w:val="7"/>
        </w:numPr>
      </w:pPr>
      <w:r>
        <w:t xml:space="preserve">Your update to </w:t>
      </w:r>
      <w:proofErr w:type="spellStart"/>
      <w:proofErr w:type="gramStart"/>
      <w:r w:rsidRPr="000A73DC">
        <w:rPr>
          <w:b/>
        </w:rPr>
        <w:t>tsconfig.json</w:t>
      </w:r>
      <w:proofErr w:type="spellEnd"/>
      <w:proofErr w:type="gramEnd"/>
      <w:r>
        <w:t xml:space="preserve"> should match the following screenshot.</w:t>
      </w:r>
    </w:p>
    <w:p w14:paraId="16F2BA42" w14:textId="4997284D" w:rsidR="00E54DB6" w:rsidRDefault="000A73DC" w:rsidP="00E54DB6">
      <w:pPr>
        <w:pStyle w:val="LabStepScreenshotLevel2"/>
      </w:pPr>
      <w:r>
        <w:drawing>
          <wp:inline distT="0" distB="0" distL="0" distR="0" wp14:anchorId="66444CC4" wp14:editId="37B6C3A1">
            <wp:extent cx="2853267" cy="736019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18" cy="7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3417" w14:textId="77777777" w:rsidR="00E54DB6" w:rsidRDefault="00E54DB6" w:rsidP="00E54DB6">
      <w:pPr>
        <w:pStyle w:val="LabStepNumberedLevel2"/>
      </w:pPr>
      <w:r>
        <w:t xml:space="preserve">Save and close </w:t>
      </w:r>
      <w:proofErr w:type="spellStart"/>
      <w:proofErr w:type="gramStart"/>
      <w:r w:rsidRPr="00BB6BA1">
        <w:rPr>
          <w:b/>
        </w:rPr>
        <w:t>tsconfig.json</w:t>
      </w:r>
      <w:proofErr w:type="spellEnd"/>
      <w:proofErr w:type="gramEnd"/>
      <w:r>
        <w:t>.</w:t>
      </w:r>
    </w:p>
    <w:p w14:paraId="4C3B4673" w14:textId="432601FC" w:rsidR="00E54DB6" w:rsidRDefault="00E54DB6" w:rsidP="00E54DB6">
      <w:pPr>
        <w:pStyle w:val="LabExerciseCallout"/>
      </w:pPr>
      <w:r>
        <w:t xml:space="preserve">Now you are </w:t>
      </w:r>
      <w:r w:rsidR="000A73DC">
        <w:t xml:space="preserve">now </w:t>
      </w:r>
      <w:r>
        <w:t xml:space="preserve">ready to begin programing </w:t>
      </w:r>
      <w:r w:rsidR="000A73DC">
        <w:t xml:space="preserve">your TypeScript code using the D3 </w:t>
      </w:r>
      <w:r>
        <w:t>library.</w:t>
      </w:r>
    </w:p>
    <w:p w14:paraId="6C4B7EA3" w14:textId="56EF7F9B" w:rsidR="0041252C" w:rsidRDefault="0041252C" w:rsidP="0041252C">
      <w:pPr>
        <w:pStyle w:val="LabStepNumbered"/>
      </w:pPr>
      <w:r>
        <w:t xml:space="preserve">Modify the contents of </w:t>
      </w:r>
      <w:proofErr w:type="spellStart"/>
      <w:proofErr w:type="gramStart"/>
      <w:r w:rsidRPr="0041252C">
        <w:rPr>
          <w:b/>
        </w:rPr>
        <w:t>capabilities.json</w:t>
      </w:r>
      <w:proofErr w:type="spellEnd"/>
      <w:proofErr w:type="gramEnd"/>
      <w:r>
        <w:t>.</w:t>
      </w:r>
    </w:p>
    <w:p w14:paraId="3CFF37D3" w14:textId="094C6621" w:rsidR="0041252C" w:rsidRDefault="0041252C" w:rsidP="0041252C">
      <w:pPr>
        <w:pStyle w:val="LabStepNumberedLevel2"/>
      </w:pPr>
      <w:r>
        <w:t>Open and copy the contents of the following file.</w:t>
      </w:r>
    </w:p>
    <w:p w14:paraId="52F6AEF8" w14:textId="274FF103" w:rsidR="0041252C" w:rsidRDefault="0041252C" w:rsidP="0041252C">
      <w:pPr>
        <w:pStyle w:val="LabStepCodeBlockLevel2"/>
      </w:pPr>
      <w:r w:rsidRPr="0041252C">
        <w:t>C:\</w:t>
      </w:r>
      <w:r>
        <w:t>Student</w:t>
      </w:r>
      <w:r w:rsidRPr="0041252C">
        <w:t>\Modules\06_CustomVisuals\Lab\StarterFiles</w:t>
      </w:r>
      <w:r>
        <w:t>\</w:t>
      </w:r>
      <w:r w:rsidRPr="0041252C">
        <w:t>capabilities.json.txt</w:t>
      </w:r>
    </w:p>
    <w:p w14:paraId="40DDC074" w14:textId="2321D291" w:rsidR="0041252C" w:rsidRDefault="0041252C" w:rsidP="0041252C">
      <w:pPr>
        <w:pStyle w:val="LabStepNumberedLevel2"/>
      </w:pPr>
      <w:r>
        <w:t xml:space="preserve">Open the </w:t>
      </w:r>
      <w:proofErr w:type="spellStart"/>
      <w:proofErr w:type="gramStart"/>
      <w:r w:rsidRPr="0041252C">
        <w:rPr>
          <w:b/>
        </w:rPr>
        <w:t>capabilities.json</w:t>
      </w:r>
      <w:proofErr w:type="spellEnd"/>
      <w:proofErr w:type="gramEnd"/>
      <w:r>
        <w:t xml:space="preserve"> file in your project and replace the contents with what is in the Windows clipboard.</w:t>
      </w:r>
    </w:p>
    <w:p w14:paraId="190A796E" w14:textId="517EBEA5" w:rsidR="00E54DB6" w:rsidRDefault="00E54DB6" w:rsidP="00E54DB6">
      <w:pPr>
        <w:pStyle w:val="LabStepNumbered"/>
      </w:pPr>
      <w:r>
        <w:t xml:space="preserve">Modify the </w:t>
      </w:r>
      <w:proofErr w:type="spellStart"/>
      <w:r w:rsidRPr="00903D8F">
        <w:rPr>
          <w:b/>
        </w:rPr>
        <w:t>visual.ts</w:t>
      </w:r>
      <w:proofErr w:type="spellEnd"/>
      <w:r>
        <w:t xml:space="preserve"> file.</w:t>
      </w:r>
    </w:p>
    <w:p w14:paraId="21B18F38" w14:textId="77777777" w:rsidR="0041252C" w:rsidRDefault="0041252C" w:rsidP="0041252C">
      <w:pPr>
        <w:pStyle w:val="LabStepNumberedLevel2"/>
      </w:pPr>
      <w:r>
        <w:t>Open and copy the contents of the following file.</w:t>
      </w:r>
    </w:p>
    <w:p w14:paraId="33D02B0A" w14:textId="44997B38" w:rsidR="0041252C" w:rsidRDefault="0041252C" w:rsidP="0041252C">
      <w:pPr>
        <w:pStyle w:val="LabStepCodeBlockLevel2"/>
      </w:pPr>
      <w:r w:rsidRPr="0041252C">
        <w:t>C:\</w:t>
      </w:r>
      <w:r>
        <w:t>Student</w:t>
      </w:r>
      <w:r w:rsidRPr="0041252C">
        <w:t>\Modules\06_CustomVisuals\Lab\StarterFiles</w:t>
      </w:r>
      <w:r>
        <w:t>\visual.ts</w:t>
      </w:r>
      <w:r w:rsidRPr="0041252C">
        <w:t>.txt</w:t>
      </w:r>
    </w:p>
    <w:p w14:paraId="540FF45A" w14:textId="5D5014B9" w:rsidR="0041252C" w:rsidRDefault="0041252C" w:rsidP="0041252C">
      <w:pPr>
        <w:pStyle w:val="LabStepNumberedLevel2"/>
      </w:pPr>
      <w:r>
        <w:t xml:space="preserve">Open the </w:t>
      </w:r>
      <w:proofErr w:type="spellStart"/>
      <w:r>
        <w:rPr>
          <w:b/>
        </w:rPr>
        <w:t>visual.ts</w:t>
      </w:r>
      <w:proofErr w:type="spellEnd"/>
      <w:r>
        <w:t xml:space="preserve"> file in your project and replace the contents with what is in the Windows clipboard.</w:t>
      </w:r>
    </w:p>
    <w:p w14:paraId="6028ED43" w14:textId="77777777" w:rsidR="00E54DB6" w:rsidRDefault="00E54DB6" w:rsidP="00E54DB6">
      <w:pPr>
        <w:pStyle w:val="LabStepNumbered"/>
        <w:numPr>
          <w:ilvl w:val="0"/>
          <w:numId w:val="7"/>
        </w:numPr>
      </w:pPr>
      <w:r>
        <w:t>Test out your new visual on a Power BI report.</w:t>
      </w:r>
    </w:p>
    <w:p w14:paraId="1D23177B" w14:textId="77777777" w:rsidR="00E54DB6" w:rsidRDefault="00E54DB6" w:rsidP="00E54DB6">
      <w:pPr>
        <w:pStyle w:val="LabStepNumberedLevel2"/>
        <w:numPr>
          <w:ilvl w:val="1"/>
          <w:numId w:val="7"/>
        </w:numPr>
      </w:pPr>
      <w:r>
        <w:t>Return to the Node.js command prompt and run the following command to start a new debugging session.</w:t>
      </w:r>
    </w:p>
    <w:p w14:paraId="664891FD" w14:textId="77777777" w:rsidR="00E54DB6" w:rsidRDefault="00E54DB6" w:rsidP="00E54DB6">
      <w:pPr>
        <w:pStyle w:val="LabStepCodeBlockLevel2"/>
      </w:pPr>
      <w:r>
        <w:t>pbiviz start</w:t>
      </w:r>
    </w:p>
    <w:p w14:paraId="4832CBAD" w14:textId="63666C92" w:rsidR="00C27FED" w:rsidRPr="001C7B5E" w:rsidRDefault="00943C73" w:rsidP="0041252C">
      <w:pPr>
        <w:pStyle w:val="LabStepNumberedLevel2"/>
        <w:numPr>
          <w:ilvl w:val="1"/>
          <w:numId w:val="7"/>
        </w:numPr>
      </w:pPr>
      <w:r>
        <w:t>Test out the visual from within the Power BI service.</w:t>
      </w:r>
    </w:p>
    <w:sectPr w:rsidR="00C27FED" w:rsidRPr="001C7B5E" w:rsidSect="0074345C">
      <w:headerReference w:type="default" r:id="rId20"/>
      <w:footerReference w:type="default" r:id="rId21"/>
      <w:headerReference w:type="first" r:id="rId22"/>
      <w:footerReference w:type="first" r:id="rId23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C2064" w14:textId="77777777" w:rsidR="002D3918" w:rsidRDefault="002D3918" w:rsidP="002754DA">
      <w:pPr>
        <w:spacing w:before="0" w:after="0"/>
      </w:pPr>
      <w:r>
        <w:separator/>
      </w:r>
    </w:p>
  </w:endnote>
  <w:endnote w:type="continuationSeparator" w:id="0">
    <w:p w14:paraId="0D8EF197" w14:textId="77777777" w:rsidR="002D3918" w:rsidRDefault="002D3918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3B5" w14:textId="76098029" w:rsidR="00D13E78" w:rsidRDefault="00C27FED" w:rsidP="00D13E78">
    <w:pPr>
      <w:pStyle w:val="Footer"/>
      <w:pBdr>
        <w:top w:val="single" w:sz="4" w:space="0" w:color="auto"/>
      </w:pBdr>
      <w:spacing w:before="0"/>
    </w:pPr>
    <w:r>
      <w:t>© Critical Path Training. 2017</w:t>
    </w:r>
    <w:r w:rsidR="00D13E78">
      <w:t>. All Rights Reserved</w:t>
    </w:r>
    <w:r w:rsidR="00D13E78">
      <w:tab/>
    </w:r>
    <w:r w:rsidR="00D13E78">
      <w:tab/>
    </w:r>
    <w:r w:rsidR="00D13E78">
      <w:fldChar w:fldCharType="begin"/>
    </w:r>
    <w:r w:rsidR="00D13E78">
      <w:instrText xml:space="preserve"> PAGE  \* MERGEFORMAT </w:instrText>
    </w:r>
    <w:r w:rsidR="00D13E78">
      <w:fldChar w:fldCharType="separate"/>
    </w:r>
    <w:r w:rsidR="002738EF">
      <w:rPr>
        <w:noProof/>
      </w:rPr>
      <w:t>3</w:t>
    </w:r>
    <w:r w:rsidR="00D13E78">
      <w:fldChar w:fldCharType="end"/>
    </w:r>
  </w:p>
  <w:p w14:paraId="6AA1DA7A" w14:textId="61E46A4D" w:rsidR="00D13E78" w:rsidRDefault="00D13E78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233DD" w14:textId="7CA87D74" w:rsidR="0074345C" w:rsidRDefault="0074345C" w:rsidP="0074345C">
    <w:pPr>
      <w:pStyle w:val="Footer"/>
      <w:pBdr>
        <w:top w:val="single" w:sz="4" w:space="0" w:color="auto"/>
      </w:pBdr>
      <w:spacing w:before="0"/>
    </w:pPr>
    <w:r>
      <w:t>© Critical Path Training. 201</w:t>
    </w:r>
    <w:r w:rsidR="00C27FED">
      <w:t>7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738EF">
      <w:rPr>
        <w:noProof/>
      </w:rPr>
      <w:t>1</w:t>
    </w:r>
    <w:r>
      <w:fldChar w:fldCharType="end"/>
    </w:r>
  </w:p>
  <w:p w14:paraId="28910CAC" w14:textId="02C12EA1" w:rsidR="0074345C" w:rsidRDefault="0074345C" w:rsidP="0074345C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905BD" w14:textId="77777777" w:rsidR="002D3918" w:rsidRDefault="002D3918" w:rsidP="002754DA">
      <w:pPr>
        <w:spacing w:before="0" w:after="0"/>
      </w:pPr>
      <w:r>
        <w:separator/>
      </w:r>
    </w:p>
  </w:footnote>
  <w:footnote w:type="continuationSeparator" w:id="0">
    <w:p w14:paraId="40D16FC9" w14:textId="77777777" w:rsidR="002D3918" w:rsidRDefault="002D3918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42DD3" w14:textId="3017EEFC" w:rsidR="001E75B6" w:rsidRDefault="00C27FE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</w:t>
    </w:r>
    <w:r w:rsidR="001E75B6">
      <w:t xml:space="preserve">365: Power BI </w:t>
    </w:r>
    <w:r>
      <w:t xml:space="preserve">Developer </w:t>
    </w:r>
    <w:r w:rsidR="001E75B6">
      <w:t>Bootcamp</w:t>
    </w:r>
    <w:r w:rsidR="001E75B6">
      <w:tab/>
    </w:r>
  </w:p>
  <w:p w14:paraId="077EFF5A" w14:textId="368A8C37" w:rsidR="001E75B6" w:rsidRDefault="001E75B6" w:rsidP="001E75B6">
    <w:pPr>
      <w:pStyle w:val="Header"/>
      <w:pBdr>
        <w:bottom w:val="single" w:sz="4" w:space="0" w:color="auto"/>
      </w:pBdr>
      <w:spacing w:before="240"/>
    </w:pPr>
    <w:r>
      <w:t>Module 0</w:t>
    </w:r>
    <w:r w:rsidR="0041252C">
      <w:t>6</w:t>
    </w:r>
    <w:r>
      <w:t xml:space="preserve"> Lab: </w:t>
    </w:r>
    <w:r w:rsidR="0041252C">
      <w:rPr>
        <w:b/>
      </w:rPr>
      <w:t>Designing and Implementing Custom Visuals for Power BI</w:t>
    </w:r>
    <w:r>
      <w:tab/>
    </w:r>
    <w:r>
      <w:tab/>
    </w:r>
    <w:r w:rsidRPr="0031080D">
      <w:rPr>
        <w:rFonts w:cs="Arial"/>
      </w:rPr>
      <w:t>Live Lab</w:t>
    </w:r>
    <w:r w:rsidR="00E67F3B" w:rsidRPr="0031080D">
      <w:rPr>
        <w:rFonts w:cs="Arial"/>
      </w:rPr>
      <w:t xml:space="preserve"> </w:t>
    </w:r>
    <w:r w:rsidR="00F76CDD">
      <w:rPr>
        <w:rFonts w:cs="Arial"/>
      </w:rPr>
      <w:t>Version:</w:t>
    </w:r>
    <w:r w:rsidR="0031080D" w:rsidRPr="0031080D">
      <w:rPr>
        <w:rFonts w:cs="Arial"/>
      </w:rPr>
      <w:t xml:space="preserve"> </w:t>
    </w:r>
    <w:r w:rsidR="00B8778B">
      <w:rPr>
        <w:rFonts w:cs="Arial"/>
      </w:rPr>
      <w:fldChar w:fldCharType="begin"/>
    </w:r>
    <w:r w:rsidR="00B8778B">
      <w:rPr>
        <w:rFonts w:cs="Arial"/>
      </w:rPr>
      <w:instrText xml:space="preserve"> DATE  \@ "MMM d, yyyy"  \* MERGEFORMAT </w:instrText>
    </w:r>
    <w:r w:rsidR="00B8778B">
      <w:rPr>
        <w:rFonts w:cs="Arial"/>
      </w:rPr>
      <w:fldChar w:fldCharType="separate"/>
    </w:r>
    <w:r w:rsidR="002738EF">
      <w:rPr>
        <w:rFonts w:cs="Arial"/>
        <w:noProof/>
      </w:rPr>
      <w:t>Mar 1, 2017</w:t>
    </w:r>
    <w:r w:rsidR="00B8778B">
      <w:rPr>
        <w:rFonts w:cs="Arial"/>
      </w:rPr>
      <w:fldChar w:fldCharType="end"/>
    </w:r>
    <w:r w:rsidR="00F76C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97022" w14:textId="77777777" w:rsidR="00F76CDD" w:rsidRPr="00AF4E41" w:rsidRDefault="00F76C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3"/>
  </w:num>
  <w:num w:numId="21">
    <w:abstractNumId w:val="0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8"/>
  <w:activeWritingStyle w:appName="MSWord" w:lang="en-US" w:vendorID="64" w:dllVersion="131078" w:nlCheck="1" w:checkStyle="0"/>
  <w:proofState w:spelling="clean" w:grammar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3367"/>
    <w:rsid w:val="00033B41"/>
    <w:rsid w:val="0003652B"/>
    <w:rsid w:val="00036CF3"/>
    <w:rsid w:val="00042CDF"/>
    <w:rsid w:val="00047F14"/>
    <w:rsid w:val="00051385"/>
    <w:rsid w:val="000543B3"/>
    <w:rsid w:val="00056F50"/>
    <w:rsid w:val="00063B7E"/>
    <w:rsid w:val="00065A75"/>
    <w:rsid w:val="000671A9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4D31"/>
    <w:rsid w:val="000A73DC"/>
    <w:rsid w:val="000B09A5"/>
    <w:rsid w:val="000B2EE5"/>
    <w:rsid w:val="000B4798"/>
    <w:rsid w:val="000B79D2"/>
    <w:rsid w:val="000C10E3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905"/>
    <w:rsid w:val="00105BFE"/>
    <w:rsid w:val="0011020C"/>
    <w:rsid w:val="00110716"/>
    <w:rsid w:val="0011091C"/>
    <w:rsid w:val="00110EC0"/>
    <w:rsid w:val="00111A8B"/>
    <w:rsid w:val="001128F7"/>
    <w:rsid w:val="00113CA8"/>
    <w:rsid w:val="0011426B"/>
    <w:rsid w:val="001147A2"/>
    <w:rsid w:val="00121C08"/>
    <w:rsid w:val="00122349"/>
    <w:rsid w:val="00123729"/>
    <w:rsid w:val="00123A37"/>
    <w:rsid w:val="00123B3A"/>
    <w:rsid w:val="0012715F"/>
    <w:rsid w:val="0013360B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4FE3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45EA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1057D"/>
    <w:rsid w:val="0021154E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8EF"/>
    <w:rsid w:val="00273BA6"/>
    <w:rsid w:val="00273C9A"/>
    <w:rsid w:val="00273F7D"/>
    <w:rsid w:val="002741A3"/>
    <w:rsid w:val="002754DA"/>
    <w:rsid w:val="00276A1D"/>
    <w:rsid w:val="00277C6C"/>
    <w:rsid w:val="0028163F"/>
    <w:rsid w:val="002820B9"/>
    <w:rsid w:val="00283D43"/>
    <w:rsid w:val="00285BF7"/>
    <w:rsid w:val="0028667F"/>
    <w:rsid w:val="00286E1A"/>
    <w:rsid w:val="002930AF"/>
    <w:rsid w:val="00295176"/>
    <w:rsid w:val="00297E5D"/>
    <w:rsid w:val="002A4734"/>
    <w:rsid w:val="002A7719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3918"/>
    <w:rsid w:val="002D646D"/>
    <w:rsid w:val="002E035E"/>
    <w:rsid w:val="002E14B9"/>
    <w:rsid w:val="002E1C5A"/>
    <w:rsid w:val="002E259F"/>
    <w:rsid w:val="002E3602"/>
    <w:rsid w:val="002E66B3"/>
    <w:rsid w:val="002F03AF"/>
    <w:rsid w:val="002F14BC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5A89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869D9"/>
    <w:rsid w:val="0039106B"/>
    <w:rsid w:val="003911BB"/>
    <w:rsid w:val="0039343A"/>
    <w:rsid w:val="00395E0F"/>
    <w:rsid w:val="00397DF0"/>
    <w:rsid w:val="003A02C1"/>
    <w:rsid w:val="003A1593"/>
    <w:rsid w:val="003A1B06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576B"/>
    <w:rsid w:val="00410FD2"/>
    <w:rsid w:val="0041252C"/>
    <w:rsid w:val="00414108"/>
    <w:rsid w:val="00414CE4"/>
    <w:rsid w:val="004165DA"/>
    <w:rsid w:val="00420D38"/>
    <w:rsid w:val="00426C6E"/>
    <w:rsid w:val="00427A68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7C45"/>
    <w:rsid w:val="004B2700"/>
    <w:rsid w:val="004B75D9"/>
    <w:rsid w:val="004B7881"/>
    <w:rsid w:val="004C1F56"/>
    <w:rsid w:val="004C4D3C"/>
    <w:rsid w:val="004C70A9"/>
    <w:rsid w:val="004C7D6E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B9"/>
    <w:rsid w:val="004E576E"/>
    <w:rsid w:val="004F1E4C"/>
    <w:rsid w:val="004F3938"/>
    <w:rsid w:val="004F40B8"/>
    <w:rsid w:val="004F54BD"/>
    <w:rsid w:val="004F6A66"/>
    <w:rsid w:val="00504620"/>
    <w:rsid w:val="0050658A"/>
    <w:rsid w:val="005072DC"/>
    <w:rsid w:val="0050746C"/>
    <w:rsid w:val="00507E46"/>
    <w:rsid w:val="005106D7"/>
    <w:rsid w:val="00511EE0"/>
    <w:rsid w:val="00513EAD"/>
    <w:rsid w:val="0051400B"/>
    <w:rsid w:val="00515C63"/>
    <w:rsid w:val="0051627D"/>
    <w:rsid w:val="00517169"/>
    <w:rsid w:val="00520290"/>
    <w:rsid w:val="00523AAE"/>
    <w:rsid w:val="00526CAF"/>
    <w:rsid w:val="00531A0D"/>
    <w:rsid w:val="00531FFD"/>
    <w:rsid w:val="00533D36"/>
    <w:rsid w:val="0053493F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80480"/>
    <w:rsid w:val="00580B5A"/>
    <w:rsid w:val="00580FC2"/>
    <w:rsid w:val="0058123A"/>
    <w:rsid w:val="0058773B"/>
    <w:rsid w:val="005923BB"/>
    <w:rsid w:val="00592DAA"/>
    <w:rsid w:val="005932FE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3508"/>
    <w:rsid w:val="00612226"/>
    <w:rsid w:val="006133C4"/>
    <w:rsid w:val="0061494C"/>
    <w:rsid w:val="00616CB2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40D4E"/>
    <w:rsid w:val="00640DBB"/>
    <w:rsid w:val="00640F1C"/>
    <w:rsid w:val="00643F55"/>
    <w:rsid w:val="006453AE"/>
    <w:rsid w:val="00645BB8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49DB"/>
    <w:rsid w:val="00667328"/>
    <w:rsid w:val="00667B58"/>
    <w:rsid w:val="00667F37"/>
    <w:rsid w:val="00670364"/>
    <w:rsid w:val="00673DAD"/>
    <w:rsid w:val="00675CD7"/>
    <w:rsid w:val="0067766A"/>
    <w:rsid w:val="00677776"/>
    <w:rsid w:val="00682FC7"/>
    <w:rsid w:val="006830EF"/>
    <w:rsid w:val="00683D3B"/>
    <w:rsid w:val="00686CA6"/>
    <w:rsid w:val="0069092F"/>
    <w:rsid w:val="006910E1"/>
    <w:rsid w:val="00692AFB"/>
    <w:rsid w:val="00693A55"/>
    <w:rsid w:val="006955C0"/>
    <w:rsid w:val="0069598A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C74AE"/>
    <w:rsid w:val="006D0FB1"/>
    <w:rsid w:val="006D1BB7"/>
    <w:rsid w:val="006D2EAD"/>
    <w:rsid w:val="006E3BD3"/>
    <w:rsid w:val="006E5188"/>
    <w:rsid w:val="006F0C75"/>
    <w:rsid w:val="006F0F27"/>
    <w:rsid w:val="006F13F6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174D4"/>
    <w:rsid w:val="0072246C"/>
    <w:rsid w:val="007248A6"/>
    <w:rsid w:val="00725AFB"/>
    <w:rsid w:val="00726591"/>
    <w:rsid w:val="007266F3"/>
    <w:rsid w:val="0072738D"/>
    <w:rsid w:val="00727CB0"/>
    <w:rsid w:val="007310ED"/>
    <w:rsid w:val="00737FD5"/>
    <w:rsid w:val="00740261"/>
    <w:rsid w:val="00740358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44C7"/>
    <w:rsid w:val="00754D76"/>
    <w:rsid w:val="00756C10"/>
    <w:rsid w:val="007600AD"/>
    <w:rsid w:val="0076162E"/>
    <w:rsid w:val="00761B67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8414E"/>
    <w:rsid w:val="0078763B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63AE"/>
    <w:rsid w:val="007B648F"/>
    <w:rsid w:val="007B666D"/>
    <w:rsid w:val="007C1733"/>
    <w:rsid w:val="007C212A"/>
    <w:rsid w:val="007C3212"/>
    <w:rsid w:val="007C5EF6"/>
    <w:rsid w:val="007C731A"/>
    <w:rsid w:val="007D0D76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F2715"/>
    <w:rsid w:val="007F2CD4"/>
    <w:rsid w:val="007F35A8"/>
    <w:rsid w:val="007F37E8"/>
    <w:rsid w:val="007F58E2"/>
    <w:rsid w:val="007F6A5C"/>
    <w:rsid w:val="0080252D"/>
    <w:rsid w:val="008107B3"/>
    <w:rsid w:val="00810E09"/>
    <w:rsid w:val="008114C7"/>
    <w:rsid w:val="00811A7F"/>
    <w:rsid w:val="008123BE"/>
    <w:rsid w:val="00812AF5"/>
    <w:rsid w:val="008136E5"/>
    <w:rsid w:val="0081385C"/>
    <w:rsid w:val="00814294"/>
    <w:rsid w:val="00815395"/>
    <w:rsid w:val="008169DC"/>
    <w:rsid w:val="0082006B"/>
    <w:rsid w:val="00823471"/>
    <w:rsid w:val="008237DD"/>
    <w:rsid w:val="00823823"/>
    <w:rsid w:val="00826FF7"/>
    <w:rsid w:val="0082729D"/>
    <w:rsid w:val="0083029D"/>
    <w:rsid w:val="00830A82"/>
    <w:rsid w:val="008347E0"/>
    <w:rsid w:val="00834C0C"/>
    <w:rsid w:val="00836BB5"/>
    <w:rsid w:val="00837DE7"/>
    <w:rsid w:val="008403D8"/>
    <w:rsid w:val="00841B2E"/>
    <w:rsid w:val="00841F3B"/>
    <w:rsid w:val="00844B28"/>
    <w:rsid w:val="00845FAD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C60"/>
    <w:rsid w:val="008A1B16"/>
    <w:rsid w:val="008A1B97"/>
    <w:rsid w:val="008A2BA0"/>
    <w:rsid w:val="008A339A"/>
    <w:rsid w:val="008A7318"/>
    <w:rsid w:val="008B0297"/>
    <w:rsid w:val="008B0F16"/>
    <w:rsid w:val="008B24C7"/>
    <w:rsid w:val="008B697B"/>
    <w:rsid w:val="008C15EA"/>
    <w:rsid w:val="008C17EA"/>
    <w:rsid w:val="008C1C05"/>
    <w:rsid w:val="008C22EA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FBA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6B3F"/>
    <w:rsid w:val="0090725E"/>
    <w:rsid w:val="00913716"/>
    <w:rsid w:val="009138D3"/>
    <w:rsid w:val="009143E7"/>
    <w:rsid w:val="00915A59"/>
    <w:rsid w:val="0091656E"/>
    <w:rsid w:val="00920DEA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3C73"/>
    <w:rsid w:val="00944282"/>
    <w:rsid w:val="00950EC4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509E"/>
    <w:rsid w:val="00995C52"/>
    <w:rsid w:val="009A0E8B"/>
    <w:rsid w:val="009A10F1"/>
    <w:rsid w:val="009A2201"/>
    <w:rsid w:val="009A5818"/>
    <w:rsid w:val="009A6586"/>
    <w:rsid w:val="009A751C"/>
    <w:rsid w:val="009B275F"/>
    <w:rsid w:val="009B7A93"/>
    <w:rsid w:val="009C016D"/>
    <w:rsid w:val="009C0441"/>
    <w:rsid w:val="009C0444"/>
    <w:rsid w:val="009C6E7B"/>
    <w:rsid w:val="009D168C"/>
    <w:rsid w:val="009D170F"/>
    <w:rsid w:val="009D1C9A"/>
    <w:rsid w:val="009D22E7"/>
    <w:rsid w:val="009D2F82"/>
    <w:rsid w:val="009D3275"/>
    <w:rsid w:val="009D3C1D"/>
    <w:rsid w:val="009D553D"/>
    <w:rsid w:val="009D74CE"/>
    <w:rsid w:val="009E1511"/>
    <w:rsid w:val="009E1990"/>
    <w:rsid w:val="009E2AD2"/>
    <w:rsid w:val="009F7F64"/>
    <w:rsid w:val="00A00F6E"/>
    <w:rsid w:val="00A01BD3"/>
    <w:rsid w:val="00A03112"/>
    <w:rsid w:val="00A03312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BD0"/>
    <w:rsid w:val="00A34C98"/>
    <w:rsid w:val="00A3518E"/>
    <w:rsid w:val="00A35D16"/>
    <w:rsid w:val="00A3679B"/>
    <w:rsid w:val="00A36AE5"/>
    <w:rsid w:val="00A36E74"/>
    <w:rsid w:val="00A423F6"/>
    <w:rsid w:val="00A432C2"/>
    <w:rsid w:val="00A4394E"/>
    <w:rsid w:val="00A43CBB"/>
    <w:rsid w:val="00A46E44"/>
    <w:rsid w:val="00A51DE9"/>
    <w:rsid w:val="00A53017"/>
    <w:rsid w:val="00A548F9"/>
    <w:rsid w:val="00A5490F"/>
    <w:rsid w:val="00A54B68"/>
    <w:rsid w:val="00A55B1C"/>
    <w:rsid w:val="00A55EA3"/>
    <w:rsid w:val="00A63C12"/>
    <w:rsid w:val="00A63D34"/>
    <w:rsid w:val="00A63D90"/>
    <w:rsid w:val="00A6472F"/>
    <w:rsid w:val="00A66755"/>
    <w:rsid w:val="00A67D32"/>
    <w:rsid w:val="00A70556"/>
    <w:rsid w:val="00A70FC5"/>
    <w:rsid w:val="00A72018"/>
    <w:rsid w:val="00A73931"/>
    <w:rsid w:val="00A740AA"/>
    <w:rsid w:val="00A75F4A"/>
    <w:rsid w:val="00A811F8"/>
    <w:rsid w:val="00A81890"/>
    <w:rsid w:val="00A83D84"/>
    <w:rsid w:val="00A84330"/>
    <w:rsid w:val="00A86234"/>
    <w:rsid w:val="00A9158D"/>
    <w:rsid w:val="00A95B0D"/>
    <w:rsid w:val="00A968C7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3847"/>
    <w:rsid w:val="00AE16EB"/>
    <w:rsid w:val="00AE622C"/>
    <w:rsid w:val="00AE724B"/>
    <w:rsid w:val="00AF424C"/>
    <w:rsid w:val="00AF4DD3"/>
    <w:rsid w:val="00AF4E41"/>
    <w:rsid w:val="00AF4F9B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11579"/>
    <w:rsid w:val="00B117D2"/>
    <w:rsid w:val="00B12FAB"/>
    <w:rsid w:val="00B17D6D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66F"/>
    <w:rsid w:val="00B56241"/>
    <w:rsid w:val="00B56C9C"/>
    <w:rsid w:val="00B57970"/>
    <w:rsid w:val="00B57BDF"/>
    <w:rsid w:val="00B60011"/>
    <w:rsid w:val="00B61DCD"/>
    <w:rsid w:val="00B61F06"/>
    <w:rsid w:val="00B64784"/>
    <w:rsid w:val="00B649BC"/>
    <w:rsid w:val="00B651D9"/>
    <w:rsid w:val="00B66843"/>
    <w:rsid w:val="00B713EA"/>
    <w:rsid w:val="00B73B38"/>
    <w:rsid w:val="00B74E1A"/>
    <w:rsid w:val="00B75794"/>
    <w:rsid w:val="00B7645C"/>
    <w:rsid w:val="00B80925"/>
    <w:rsid w:val="00B815CE"/>
    <w:rsid w:val="00B8295B"/>
    <w:rsid w:val="00B838CD"/>
    <w:rsid w:val="00B83CE0"/>
    <w:rsid w:val="00B84304"/>
    <w:rsid w:val="00B8778B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60B"/>
    <w:rsid w:val="00BB0391"/>
    <w:rsid w:val="00BB0CC6"/>
    <w:rsid w:val="00BB1AF7"/>
    <w:rsid w:val="00BB3A53"/>
    <w:rsid w:val="00BB42DB"/>
    <w:rsid w:val="00BC0091"/>
    <w:rsid w:val="00BC1206"/>
    <w:rsid w:val="00BC120F"/>
    <w:rsid w:val="00BC22EE"/>
    <w:rsid w:val="00BC2C68"/>
    <w:rsid w:val="00BC3FCA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7241"/>
    <w:rsid w:val="00CE155F"/>
    <w:rsid w:val="00CE3655"/>
    <w:rsid w:val="00CE3AF2"/>
    <w:rsid w:val="00CE6685"/>
    <w:rsid w:val="00CF0D9B"/>
    <w:rsid w:val="00CF15F6"/>
    <w:rsid w:val="00CF2509"/>
    <w:rsid w:val="00CF44C5"/>
    <w:rsid w:val="00CF713C"/>
    <w:rsid w:val="00CF7AD5"/>
    <w:rsid w:val="00D03664"/>
    <w:rsid w:val="00D04A36"/>
    <w:rsid w:val="00D057EA"/>
    <w:rsid w:val="00D11B33"/>
    <w:rsid w:val="00D12B10"/>
    <w:rsid w:val="00D1320B"/>
    <w:rsid w:val="00D13E78"/>
    <w:rsid w:val="00D1408C"/>
    <w:rsid w:val="00D143DC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10F2"/>
    <w:rsid w:val="00DA20EE"/>
    <w:rsid w:val="00DA442B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C08"/>
    <w:rsid w:val="00E16EB7"/>
    <w:rsid w:val="00E17666"/>
    <w:rsid w:val="00E17799"/>
    <w:rsid w:val="00E177CD"/>
    <w:rsid w:val="00E20690"/>
    <w:rsid w:val="00E22CFC"/>
    <w:rsid w:val="00E23424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21A5"/>
    <w:rsid w:val="00E42402"/>
    <w:rsid w:val="00E43499"/>
    <w:rsid w:val="00E441FC"/>
    <w:rsid w:val="00E44857"/>
    <w:rsid w:val="00E45125"/>
    <w:rsid w:val="00E51A44"/>
    <w:rsid w:val="00E51C7C"/>
    <w:rsid w:val="00E52656"/>
    <w:rsid w:val="00E54DB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5E69"/>
    <w:rsid w:val="00E76774"/>
    <w:rsid w:val="00E8023A"/>
    <w:rsid w:val="00E816DC"/>
    <w:rsid w:val="00E83F8B"/>
    <w:rsid w:val="00E90829"/>
    <w:rsid w:val="00E9325B"/>
    <w:rsid w:val="00E95504"/>
    <w:rsid w:val="00E95F93"/>
    <w:rsid w:val="00E97568"/>
    <w:rsid w:val="00EA0CC6"/>
    <w:rsid w:val="00EA55D1"/>
    <w:rsid w:val="00EB0E93"/>
    <w:rsid w:val="00EB1778"/>
    <w:rsid w:val="00EB31D1"/>
    <w:rsid w:val="00EB3BAC"/>
    <w:rsid w:val="00EB6B9F"/>
    <w:rsid w:val="00EB6E37"/>
    <w:rsid w:val="00EC02AD"/>
    <w:rsid w:val="00EC15A4"/>
    <w:rsid w:val="00EC1EFE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6B5E"/>
    <w:rsid w:val="00EE7A35"/>
    <w:rsid w:val="00EE7C9C"/>
    <w:rsid w:val="00EE7EC1"/>
    <w:rsid w:val="00EF0B37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53AC"/>
    <w:rsid w:val="00F4645F"/>
    <w:rsid w:val="00F47068"/>
    <w:rsid w:val="00F50640"/>
    <w:rsid w:val="00F5138E"/>
    <w:rsid w:val="00F577F9"/>
    <w:rsid w:val="00F60F62"/>
    <w:rsid w:val="00F62F1C"/>
    <w:rsid w:val="00F64B9C"/>
    <w:rsid w:val="00F64CF9"/>
    <w:rsid w:val="00F72607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0391"/>
    <w:rsid w:val="00FA1794"/>
    <w:rsid w:val="00FA3EB4"/>
    <w:rsid w:val="00FA5E15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523E"/>
    <w:rsid w:val="00FD69DA"/>
    <w:rsid w:val="00FE0728"/>
    <w:rsid w:val="00FE6C41"/>
    <w:rsid w:val="00FE7C85"/>
    <w:rsid w:val="00FF3C5B"/>
    <w:rsid w:val="00FF5832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3452"/>
  <w15:docId w15:val="{5A42AB80-D808-4F4C-896B-AF640280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2E443C5-A89D-4ED0-B2CE-E941C77E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2372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5</cp:revision>
  <cp:lastPrinted>2017-03-01T13:44:00Z</cp:lastPrinted>
  <dcterms:created xsi:type="dcterms:W3CDTF">2015-10-31T15:47:00Z</dcterms:created>
  <dcterms:modified xsi:type="dcterms:W3CDTF">2017-03-01T13:45:00Z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